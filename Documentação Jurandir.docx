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672A6659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4466C25D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81080D5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F05981C" w14:textId="77777777"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81080D5" w14:textId="77777777"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F05981C" w14:textId="77777777"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 w14:paraId="6A001E49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24051CB0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0A37501D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5DAB6C7B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2EB378F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07CCF61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8400EDC" w14:textId="77777777" w:rsidR="00997D7D" w:rsidRDefault="0069662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A05A809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6A001E49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24051CB0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0A37501D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5DAB6C7B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2EB378F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07CCF61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8400EDC" w14:textId="77777777" w:rsidR="00997D7D" w:rsidRDefault="0069662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A05A809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0E27B00A" w14:textId="77777777" w:rsidR="00792337" w:rsidRPr="00585F9D" w:rsidRDefault="00792337"/>
        <w:p w14:paraId="60061E4C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44EAFD9C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2D32F493" w14:textId="77777777" w:rsidR="00295E15" w:rsidRDefault="00295E15">
          <w:pPr>
            <w:pStyle w:val="CabealhodoSumrio"/>
          </w:pPr>
          <w:r>
            <w:t>Sumário</w:t>
          </w:r>
        </w:p>
        <w:p w14:paraId="075EE19D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819F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947B212" w14:textId="77777777" w:rsidR="009B5655" w:rsidRDefault="0069662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9FE57A0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B8B9223" w14:textId="77777777" w:rsidR="009B5655" w:rsidRDefault="0069662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0B28539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F430165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CA9DA0E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EC3BC96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08A2068" w14:textId="77777777" w:rsidR="009B5655" w:rsidRDefault="0069662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B17ED7B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F989665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5C5A699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1B01C8B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CB16304" w14:textId="77777777" w:rsidR="009B5655" w:rsidRDefault="0069662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62D372D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E5F60A1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1BB6552" w14:textId="77777777" w:rsidR="009B5655" w:rsidRDefault="0069662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EFE29BA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E5795FB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8A93FA1" w14:textId="77777777" w:rsidR="009B5655" w:rsidRDefault="0069662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E894F5A" w14:textId="77777777" w:rsidR="009B5655" w:rsidRDefault="0069662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1FB2795" w14:textId="77777777" w:rsidR="009B5655" w:rsidRDefault="0069662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2AF6B6C" w14:textId="77777777" w:rsidR="009B5655" w:rsidRDefault="0069662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0266D57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2BCB7EF" w14:textId="77777777" w:rsidR="009B5655" w:rsidRDefault="0069662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B94D5A5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3DEEC669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B9F15EC" w14:textId="77777777"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14:paraId="3656B9AB" w14:textId="77777777" w:rsidR="004A0592" w:rsidRDefault="004A0592"/>
    <w:p w14:paraId="024AAE2C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5EE277B4" w14:textId="77777777" w:rsidR="009B5655" w:rsidRDefault="0096604F" w:rsidP="009B5655">
      <w:pPr>
        <w:ind w:firstLine="720"/>
      </w:pPr>
      <w:r>
        <w:t>Realizar a criação de tabelas e manipular e consultar os dados de cada tabelas, atendendo os critérios do cliente, para que este possa ser utilizado dentro da(s) clínicas</w:t>
      </w:r>
    </w:p>
    <w:p w14:paraId="45FB0818" w14:textId="77777777" w:rsidR="009B5655" w:rsidRPr="009B5655" w:rsidRDefault="009B5655" w:rsidP="009B5655"/>
    <w:p w14:paraId="07AF1179" w14:textId="77777777"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14:paraId="3D445E2B" w14:textId="77777777" w:rsidR="0096604F" w:rsidRDefault="0096604F" w:rsidP="0096604F">
      <w:bookmarkStart w:id="6" w:name="_Toc533767846"/>
      <w:bookmarkStart w:id="7" w:name="_Toc3879733"/>
      <w:r>
        <w:t xml:space="preserve">O projeto, por enquanto, consiste em na manipulação dos dados pelos usuários, de forma que atenda às necessidades da “SP Medical </w:t>
      </w:r>
      <w:proofErr w:type="spellStart"/>
      <w:r>
        <w:t>Group</w:t>
      </w:r>
      <w:proofErr w:type="spellEnd"/>
      <w:r>
        <w:t>”, acompanhando seu crescimento enquanto pessoa jurídica, para que seus usuários possam desfrutar de sistema eletrônico.</w:t>
      </w:r>
    </w:p>
    <w:p w14:paraId="44026FC3" w14:textId="77777777"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14:paraId="7D3879CE" w14:textId="77777777" w:rsidR="008A7F37" w:rsidRDefault="0096604F">
      <w:r>
        <w:t>O projeto foi realizado dentro do prazo de 3 dias, sendo iniciado a modelagem através de MER</w:t>
      </w:r>
      <w:r w:rsidR="00CA31FC">
        <w:t xml:space="preserve"> – Modelo Entidade e Relacionamento</w:t>
      </w:r>
      <w:r>
        <w:t>, seguindo a sequência</w:t>
      </w:r>
      <w:r w:rsidR="00CA31FC">
        <w:t>:</w:t>
      </w:r>
      <w:r>
        <w:t xml:space="preserve"> conceitual, lógico e físico. Após realizado o MER, começou-se com o desenvolvimento do Banco de Dados</w:t>
      </w:r>
      <w:r w:rsidR="00CA31FC">
        <w:t xml:space="preserve">, na que sequência DDL – Data </w:t>
      </w:r>
      <w:proofErr w:type="spellStart"/>
      <w:r w:rsidR="00CA31FC">
        <w:t>Definition</w:t>
      </w:r>
      <w:proofErr w:type="spellEnd"/>
      <w:r w:rsidR="00CA31FC">
        <w:t xml:space="preserve"> </w:t>
      </w:r>
      <w:proofErr w:type="spellStart"/>
      <w:r w:rsidR="00CA31FC">
        <w:t>Language</w:t>
      </w:r>
      <w:proofErr w:type="spellEnd"/>
      <w:r w:rsidR="00CA31FC">
        <w:t xml:space="preserve"> (Linguagem de Definição de Dados), DML – Data </w:t>
      </w:r>
      <w:proofErr w:type="spellStart"/>
      <w:r w:rsidR="00CA31FC" w:rsidRPr="00CA31FC">
        <w:t>Manipulation</w:t>
      </w:r>
      <w:proofErr w:type="spellEnd"/>
      <w:r w:rsidR="00CA31FC">
        <w:t xml:space="preserve"> </w:t>
      </w:r>
      <w:proofErr w:type="spellStart"/>
      <w:r w:rsidR="00CA31FC">
        <w:t>Language</w:t>
      </w:r>
      <w:proofErr w:type="spellEnd"/>
      <w:r w:rsidR="00CA31FC">
        <w:t xml:space="preserve"> (Linguagem de Manipulação de Dados e DQL – Data Query Language (Linguagem de Consulta de Dados).</w:t>
      </w:r>
    </w:p>
    <w:p w14:paraId="049F31CB" w14:textId="77777777" w:rsidR="008A7F37" w:rsidRDefault="008A7F37">
      <w:r>
        <w:br w:type="page"/>
      </w:r>
    </w:p>
    <w:p w14:paraId="7061067C" w14:textId="77777777"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14:paraId="17EA371B" w14:textId="77777777" w:rsidR="00C26497" w:rsidRDefault="00845613">
      <w:r>
        <w:t>Modelagem é o processo de idealizar como será o banco de dados, afim de agilizar o processo quando se for escrever o código.</w:t>
      </w:r>
    </w:p>
    <w:p w14:paraId="4281C63B" w14:textId="77777777" w:rsidR="00845613" w:rsidRDefault="00C92BD1" w:rsidP="00845613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14:paraId="3D39D004" w14:textId="77777777" w:rsidR="00845613" w:rsidRDefault="00845613" w:rsidP="00845613">
      <w:r>
        <w:t>Mostra como serão os dados, seus tipos e as relações entre si.</w:t>
      </w:r>
    </w:p>
    <w:p w14:paraId="53128261" w14:textId="77777777" w:rsidR="00845613" w:rsidRPr="00845613" w:rsidRDefault="00845613" w:rsidP="00845613"/>
    <w:p w14:paraId="62486C05" w14:textId="1E3E149E" w:rsidR="00DA19B6" w:rsidRDefault="008440B9">
      <w:r>
        <w:rPr>
          <w:noProof/>
        </w:rPr>
        <w:drawing>
          <wp:inline distT="0" distB="0" distL="0" distR="0" wp14:anchorId="0A1DDE1E" wp14:editId="4B7D3A9A">
            <wp:extent cx="5730240" cy="703326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72B9" w14:textId="77777777" w:rsidR="00DA19B6" w:rsidRDefault="00C92BD1" w:rsidP="008A7F37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14:paraId="6EBB6C7A" w14:textId="77777777" w:rsidR="008A7F37" w:rsidRDefault="00857B3D" w:rsidP="008A7F37">
      <w:r>
        <w:t>Mostra os dados dentro de tabelas, ‘desenhando’ como ficará o banco de dados</w:t>
      </w:r>
    </w:p>
    <w:p w14:paraId="4101652C" w14:textId="582D96BA" w:rsidR="00857B3D" w:rsidRDefault="008440B9" w:rsidP="008A7F37">
      <w:r>
        <w:rPr>
          <w:noProof/>
        </w:rPr>
        <w:drawing>
          <wp:inline distT="0" distB="0" distL="0" distR="0" wp14:anchorId="67440613" wp14:editId="60CDF49A">
            <wp:extent cx="5722620" cy="3794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4D90" w14:textId="77777777"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14:paraId="45693A53" w14:textId="77777777" w:rsidR="00845613" w:rsidRPr="00845613" w:rsidRDefault="00857B3D" w:rsidP="00845613">
      <w:r>
        <w:t>Mostra, de forma muito abstrata, como serão as relações e suas cardinalidades, sem especificar o quais dados estão em cada tabela.</w:t>
      </w:r>
    </w:p>
    <w:p w14:paraId="4B99056E" w14:textId="7FC1BC64" w:rsidR="00DA19B6" w:rsidRDefault="008440B9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16" w:name="_GoBack"/>
      <w:bookmarkEnd w:id="16"/>
      <w:r>
        <w:rPr>
          <w:noProof/>
        </w:rPr>
        <w:drawing>
          <wp:inline distT="0" distB="0" distL="0" distR="0" wp14:anchorId="73801F11" wp14:editId="69731A38">
            <wp:extent cx="5730240" cy="35890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94E5" w14:textId="77777777" w:rsidR="00DA19B6" w:rsidRDefault="0289F426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14:paraId="2B0465C5" w14:textId="7FCD1E3D" w:rsidR="0289F426" w:rsidRDefault="00696624" w:rsidP="0289F426">
      <w:pPr>
        <w:ind w:firstLine="720"/>
      </w:pPr>
      <w:hyperlink r:id="rId15">
        <w:r w:rsidR="0289F426" w:rsidRPr="0289F426">
          <w:rPr>
            <w:rStyle w:val="Hyperlink"/>
            <w:rFonts w:ascii="Garamond" w:eastAsia="Garamond" w:hAnsi="Garamond" w:cs="Garamond"/>
            <w:sz w:val="22"/>
            <w:szCs w:val="22"/>
          </w:rPr>
          <w:t>https://trello.com/b/nJvOPuut/sp-medical-group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14:paraId="46922A6F" w14:textId="77777777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1299C43A" w14:textId="77777777" w:rsidR="00DA19B6" w:rsidRDefault="00DA19B6"/>
        </w:tc>
        <w:tc>
          <w:tcPr>
            <w:tcW w:w="533" w:type="pct"/>
          </w:tcPr>
          <w:p w14:paraId="1D3CD45E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14:paraId="52CD05DC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14:paraId="55CADFCD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14:paraId="2E2E40B2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14:paraId="7CDC916D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14:paraId="341F2F65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14:paraId="60154F9F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14:paraId="65D8522F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14:paraId="41AFEE72" w14:textId="7777777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245FD30E" w14:textId="77777777"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33096EF0" w14:textId="77777777" w:rsidR="00DA19B6" w:rsidRDefault="00857B3D" w:rsidP="00857B3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14:paraId="7E0CB7FE" w14:textId="77777777" w:rsidR="00DA19B6" w:rsidRDefault="00857B3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14:paraId="4DDBEF00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461D779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CF2D8B6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FB78278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FC39945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0562CB0E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14:paraId="6D2BAF84" w14:textId="77777777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6223124B" w14:textId="77777777"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41E61A33" w14:textId="77777777" w:rsidR="00DA19B6" w:rsidRPr="00857B3D" w:rsidRDefault="00857B3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7B3D">
              <w:t>X</w:t>
            </w:r>
          </w:p>
        </w:tc>
        <w:tc>
          <w:tcPr>
            <w:tcW w:w="533" w:type="pct"/>
          </w:tcPr>
          <w:p w14:paraId="2A5697B1" w14:textId="77777777" w:rsidR="00DA19B6" w:rsidRDefault="00857B3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14:paraId="34CE0A41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2EBF3C5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D98A12B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946DB82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997CC1D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10FFD37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14:paraId="1310E447" w14:textId="7777777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73C3E135" w14:textId="77777777"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14:paraId="2AA7E729" w14:textId="77777777" w:rsidR="008A7F37" w:rsidRPr="00857B3D" w:rsidRDefault="00857B3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857B3D">
              <w:rPr>
                <w:rFonts w:asciiTheme="minorHAnsi" w:hAnsiTheme="minorHAnsi"/>
                <w:b w:val="0"/>
                <w:color w:val="auto"/>
                <w:sz w:val="20"/>
              </w:rPr>
              <w:t>X</w:t>
            </w:r>
          </w:p>
        </w:tc>
        <w:tc>
          <w:tcPr>
            <w:tcW w:w="533" w:type="pct"/>
          </w:tcPr>
          <w:p w14:paraId="6AE3BE76" w14:textId="77777777" w:rsidR="008A7F37" w:rsidRPr="00857B3D" w:rsidRDefault="00857B3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857B3D">
              <w:rPr>
                <w:rFonts w:asciiTheme="minorHAnsi" w:hAnsiTheme="minorHAnsi"/>
                <w:b w:val="0"/>
                <w:color w:val="auto"/>
                <w:sz w:val="20"/>
              </w:rPr>
              <w:t>X</w:t>
            </w:r>
          </w:p>
        </w:tc>
        <w:tc>
          <w:tcPr>
            <w:tcW w:w="533" w:type="pct"/>
          </w:tcPr>
          <w:p w14:paraId="6B699379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FE9F23F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F72F646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8CE6F91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1CDCEAD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BB9E253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DE523C" w14:textId="77777777" w:rsidR="008A7F37" w:rsidRDefault="008A7F37" w:rsidP="008A7F37">
      <w:pPr>
        <w:pStyle w:val="InformaesdeContato0"/>
      </w:pPr>
    </w:p>
    <w:p w14:paraId="52E56223" w14:textId="77777777" w:rsidR="008A7F37" w:rsidRPr="00857B3D" w:rsidRDefault="008A7F37">
      <w:r>
        <w:br w:type="page"/>
      </w:r>
    </w:p>
    <w:p w14:paraId="6C5AD3BE" w14:textId="77777777"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14:paraId="07547A01" w14:textId="77777777" w:rsidR="009B5655" w:rsidRDefault="009B5655" w:rsidP="00295E15"/>
    <w:p w14:paraId="6EF97C80" w14:textId="77777777"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14:paraId="5A719DD9" w14:textId="77777777"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14:paraId="7AAE38C1" w14:textId="77777777" w:rsidR="00295E15" w:rsidRDefault="00295E15" w:rsidP="009B5655">
      <w:pPr>
        <w:ind w:firstLine="720"/>
      </w:pPr>
      <w:r>
        <w:t>Passo a passo para implementar o banco de dados</w:t>
      </w:r>
    </w:p>
    <w:p w14:paraId="48748DD0" w14:textId="77777777"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14:paraId="2849AE06" w14:textId="77777777" w:rsidR="009B5655" w:rsidRDefault="009B5655" w:rsidP="009B5655">
      <w:r>
        <w:tab/>
        <w:t>Passo a passo para executar o projeto</w:t>
      </w:r>
    </w:p>
    <w:p w14:paraId="13C85D10" w14:textId="77777777"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14:paraId="37D35D98" w14:textId="77777777"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14:paraId="2265900D" w14:textId="77777777"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14:paraId="42590392" w14:textId="77777777" w:rsidR="00295E15" w:rsidRDefault="00295E15" w:rsidP="00295E15">
      <w:pPr>
        <w:ind w:firstLine="720"/>
      </w:pPr>
      <w:r>
        <w:t>Link Swagger</w:t>
      </w:r>
    </w:p>
    <w:p w14:paraId="5043CB0F" w14:textId="77777777" w:rsidR="00295E15" w:rsidRDefault="00295E15" w:rsidP="00295E15"/>
    <w:p w14:paraId="07459315" w14:textId="77777777" w:rsidR="00295E15" w:rsidRDefault="00295E15" w:rsidP="00295E15"/>
    <w:p w14:paraId="6537F28F" w14:textId="77777777" w:rsidR="00295E15" w:rsidRDefault="00295E15" w:rsidP="00295E15"/>
    <w:p w14:paraId="6DFB9E20" w14:textId="77777777" w:rsidR="00295E15" w:rsidRDefault="00295E15" w:rsidP="00295E15"/>
    <w:p w14:paraId="70DF9E56" w14:textId="77777777" w:rsidR="00295E15" w:rsidRDefault="00295E15" w:rsidP="00295E15"/>
    <w:p w14:paraId="44E871BC" w14:textId="77777777" w:rsidR="00295E15" w:rsidRDefault="00295E15" w:rsidP="00295E15"/>
    <w:p w14:paraId="144A5D23" w14:textId="77777777" w:rsidR="00295E15" w:rsidRDefault="00295E15" w:rsidP="00295E15"/>
    <w:p w14:paraId="738610EB" w14:textId="77777777" w:rsidR="00295E15" w:rsidRDefault="00295E15" w:rsidP="00295E15"/>
    <w:p w14:paraId="637805D2" w14:textId="77777777" w:rsidR="00295E15" w:rsidRDefault="00295E15" w:rsidP="00295E15"/>
    <w:p w14:paraId="463F29E8" w14:textId="77777777" w:rsidR="00295E15" w:rsidRDefault="00295E15" w:rsidP="00295E15"/>
    <w:p w14:paraId="3B7B4B86" w14:textId="77777777" w:rsidR="00295E15" w:rsidRDefault="00295E15" w:rsidP="00295E15"/>
    <w:p w14:paraId="3A0FF5F2" w14:textId="77777777" w:rsidR="00295E15" w:rsidRDefault="00295E15" w:rsidP="00295E15"/>
    <w:p w14:paraId="5630AD66" w14:textId="77777777" w:rsidR="00295E15" w:rsidRDefault="00295E15" w:rsidP="00295E15"/>
    <w:p w14:paraId="61829076" w14:textId="77777777" w:rsidR="00295E15" w:rsidRDefault="00295E15" w:rsidP="00295E15"/>
    <w:p w14:paraId="01E5A389" w14:textId="77777777"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14:paraId="2BA226A1" w14:textId="77777777" w:rsidR="006E0CD1" w:rsidRDefault="006E0CD1" w:rsidP="006E0CD1">
      <w:pPr>
        <w:rPr>
          <w:lang w:eastAsia="en-US"/>
        </w:rPr>
      </w:pPr>
    </w:p>
    <w:p w14:paraId="79BAE016" w14:textId="77777777"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14:paraId="17AD93B2" w14:textId="77777777" w:rsidR="006E0CD1" w:rsidRDefault="006E0CD1" w:rsidP="006E0CD1">
      <w:pPr>
        <w:rPr>
          <w:lang w:eastAsia="en-US"/>
        </w:rPr>
      </w:pPr>
    </w:p>
    <w:p w14:paraId="157AD371" w14:textId="77777777"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14:paraId="0DE4B5B7" w14:textId="77777777" w:rsidR="006E0CD1" w:rsidRDefault="006E0CD1" w:rsidP="006E0CD1">
      <w:pPr>
        <w:rPr>
          <w:lang w:eastAsia="en-US"/>
        </w:rPr>
      </w:pPr>
    </w:p>
    <w:p w14:paraId="66204FF1" w14:textId="77777777"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14:paraId="1AE0B21A" w14:textId="77777777"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14:paraId="2DBF0D7D" w14:textId="77777777" w:rsidR="006E0CD1" w:rsidRDefault="006E0CD1" w:rsidP="006E0CD1">
      <w:pPr>
        <w:rPr>
          <w:lang w:eastAsia="en-US"/>
        </w:rPr>
      </w:pPr>
    </w:p>
    <w:p w14:paraId="4A178F20" w14:textId="77777777"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14:paraId="6B62F1B3" w14:textId="77777777" w:rsidR="006E0CD1" w:rsidRDefault="006E0CD1" w:rsidP="006E0CD1">
      <w:pPr>
        <w:rPr>
          <w:lang w:eastAsia="en-US"/>
        </w:rPr>
      </w:pPr>
    </w:p>
    <w:p w14:paraId="681FC2DB" w14:textId="77777777"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14:paraId="02F2C34E" w14:textId="77777777" w:rsidR="006E0CD1" w:rsidRPr="006E0CD1" w:rsidRDefault="006E0CD1" w:rsidP="006E0CD1">
      <w:pPr>
        <w:rPr>
          <w:lang w:eastAsia="en-US"/>
        </w:rPr>
      </w:pPr>
    </w:p>
    <w:p w14:paraId="680A4E5D" w14:textId="77777777"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12466908" w14:textId="77777777"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14:paraId="19219836" w14:textId="77777777" w:rsidR="009A3F87" w:rsidRDefault="009A3F87" w:rsidP="009A3F87"/>
    <w:p w14:paraId="296FEF7D" w14:textId="77777777" w:rsidR="009A3F87" w:rsidRDefault="009A3F87">
      <w:r>
        <w:br w:type="page"/>
      </w:r>
    </w:p>
    <w:p w14:paraId="35A85167" w14:textId="77777777"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14:paraId="7194DBDC" w14:textId="77777777" w:rsidR="009A3F87" w:rsidRDefault="009A3F87" w:rsidP="009A3F87"/>
    <w:p w14:paraId="769D0D3C" w14:textId="77777777" w:rsidR="009A3F87" w:rsidRDefault="009A3F87">
      <w:r>
        <w:br w:type="page"/>
      </w:r>
    </w:p>
    <w:p w14:paraId="5C6CBF15" w14:textId="77777777"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14:paraId="54CD245A" w14:textId="77777777" w:rsidR="009A3F87" w:rsidRDefault="009A3F87" w:rsidP="009A3F87"/>
    <w:p w14:paraId="1231BE67" w14:textId="77777777" w:rsidR="009A3F87" w:rsidRDefault="009A3F87">
      <w:r>
        <w:br w:type="page"/>
      </w:r>
    </w:p>
    <w:p w14:paraId="1A8A572A" w14:textId="77777777"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14:paraId="36FEB5B0" w14:textId="77777777" w:rsidR="00F03B38" w:rsidRDefault="00F03B38" w:rsidP="00F03B38"/>
    <w:p w14:paraId="7D40C647" w14:textId="77777777"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14:paraId="30D7AA69" w14:textId="77777777" w:rsidR="00F03B38" w:rsidRDefault="00F03B38" w:rsidP="00F03B38"/>
    <w:p w14:paraId="2861F013" w14:textId="77777777"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72A56" w14:textId="77777777" w:rsidR="00696624" w:rsidRDefault="00696624">
      <w:pPr>
        <w:spacing w:after="0" w:line="240" w:lineRule="auto"/>
      </w:pPr>
      <w:r>
        <w:separator/>
      </w:r>
    </w:p>
  </w:endnote>
  <w:endnote w:type="continuationSeparator" w:id="0">
    <w:p w14:paraId="7414BE82" w14:textId="77777777" w:rsidR="00696624" w:rsidRDefault="0069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A0CA6" w14:textId="77777777" w:rsidR="00997D7D" w:rsidRDefault="0069662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37FA2" w14:textId="77777777" w:rsidR="00696624" w:rsidRDefault="00696624">
      <w:pPr>
        <w:spacing w:after="0" w:line="240" w:lineRule="auto"/>
      </w:pPr>
      <w:r>
        <w:separator/>
      </w:r>
    </w:p>
  </w:footnote>
  <w:footnote w:type="continuationSeparator" w:id="0">
    <w:p w14:paraId="5C95220A" w14:textId="77777777" w:rsidR="00696624" w:rsidRDefault="0069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96624"/>
    <w:rsid w:val="006E0CD1"/>
    <w:rsid w:val="006F3AFC"/>
    <w:rsid w:val="00723849"/>
    <w:rsid w:val="007250EC"/>
    <w:rsid w:val="00730217"/>
    <w:rsid w:val="00750F6F"/>
    <w:rsid w:val="00792337"/>
    <w:rsid w:val="007C7D98"/>
    <w:rsid w:val="007D6D58"/>
    <w:rsid w:val="007F3CBC"/>
    <w:rsid w:val="008440B9"/>
    <w:rsid w:val="00845613"/>
    <w:rsid w:val="00857B3D"/>
    <w:rsid w:val="00894B11"/>
    <w:rsid w:val="008A7F37"/>
    <w:rsid w:val="008B137F"/>
    <w:rsid w:val="008D4D82"/>
    <w:rsid w:val="00952E23"/>
    <w:rsid w:val="0096604F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A31FC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45B54"/>
    <w:rsid w:val="00F82965"/>
    <w:rsid w:val="0289F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4F657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nJvOPuut/sp-medical-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B12BC"/>
    <w:rsid w:val="00406E44"/>
    <w:rsid w:val="004265B1"/>
    <w:rsid w:val="00571EE0"/>
    <w:rsid w:val="007F5FC7"/>
    <w:rsid w:val="00973EE1"/>
    <w:rsid w:val="00BE6D49"/>
    <w:rsid w:val="00D3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F3595-FD4A-4BE2-9D67-7B1EA1F1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13</Pages>
  <Words>635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André Akira Kusaba</cp:lastModifiedBy>
  <cp:revision>4</cp:revision>
  <dcterms:created xsi:type="dcterms:W3CDTF">2020-02-12T11:41:00Z</dcterms:created>
  <dcterms:modified xsi:type="dcterms:W3CDTF">2020-02-12T12:21:00Z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